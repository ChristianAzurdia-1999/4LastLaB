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2934" w:themeColor="text2" w:themeShade="7F"/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alias w:val="Su nombre:"/>
              <w:tag w:val="Su nombre:"/>
              <w:id w:val="-1220516334"/>
              <w:placeholder>
                <w:docPart w:val="4B6009D55DD545F2A45BAEFF069D5BD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423ED4" w:rsidP="003856C9">
                <w:pPr>
                  <w:pStyle w:val="Ttulo1"/>
                </w:pPr>
                <w:r>
                  <w:rPr>
                    <w:lang w:val="es-GT"/>
                  </w:rPr>
                  <w:t>christian azurdia</w:t>
                </w:r>
              </w:p>
            </w:sdtContent>
          </w:sdt>
          <w:tbl>
            <w:tblPr>
              <w:tblW w:w="4867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844"/>
            </w:tblGrid>
            <w:tr w:rsidR="00441EB9" w:rsidRPr="005152F2" w:rsidTr="00423ED4">
              <w:tc>
                <w:tcPr>
                  <w:tcW w:w="284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5B2C3869" wp14:editId="4A7CF627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C634FF9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R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g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hoLVEPRQAAFtyAAAOAAAAAAAAAAAAAAAAAC4CAABk&#10;cnMvZTJvRG9jLnhtbFBLAQItABQABgAIAAAAIQBoRxvQ2AAAAAMBAAAPAAAAAAAAAAAAAAAAAJcW&#10;AABkcnMvZG93bnJldi54bWxQSwUGAAAAAAQABADzAAAAnBcAAAAA&#10;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23ED4">
              <w:tc>
                <w:tcPr>
                  <w:tcW w:w="284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423ED4" w:rsidRDefault="00423ED4" w:rsidP="00423ED4">
                  <w:pPr>
                    <w:pStyle w:val="Ttulo3"/>
                    <w:rPr>
                      <w:rFonts w:ascii="Segoe UI Symbol" w:hAnsi="Segoe UI Symbol"/>
                    </w:rPr>
                  </w:pPr>
                  <w:r>
                    <w:t>christianazurdia.4@gmail.com</w:t>
                  </w:r>
                </w:p>
              </w:tc>
            </w:tr>
            <w:tr w:rsidR="00441EB9" w:rsidRPr="005152F2" w:rsidTr="00423ED4">
              <w:tc>
                <w:tcPr>
                  <w:tcW w:w="284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36FC0020" wp14:editId="7C9D89D0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69AB255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S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JZjn11ElAADd3gAADgAAAAAAAAAAAAAAAAAuAgAAZHJzL2Uyb0RvYy54bWxQSwEC&#10;LQAUAAYACAAAACEAaEcb0NgAAAADAQAADwAAAAAAAAAAAAAAAACrJwAAZHJzL2Rvd25yZXYueG1s&#10;UEsFBgAAAAAEAAQA8wAAALAoAAAAAA==&#10;">
      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23ED4">
              <w:tc>
                <w:tcPr>
                  <w:tcW w:w="284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23ED4" w:rsidP="00423ED4">
                  <w:pPr>
                    <w:pStyle w:val="Ttulo3"/>
                  </w:pPr>
                  <w:r>
                    <w:t>58669345</w:t>
                  </w:r>
                </w:p>
              </w:tc>
            </w:tr>
            <w:tr w:rsidR="00441EB9" w:rsidRPr="005152F2" w:rsidTr="00423ED4">
              <w:tc>
                <w:tcPr>
                  <w:tcW w:w="284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</w:p>
              </w:tc>
            </w:tr>
            <w:tr w:rsidR="005A7E57" w:rsidRPr="005152F2" w:rsidTr="00423ED4">
              <w:tc>
                <w:tcPr>
                  <w:tcW w:w="2844" w:type="dxa"/>
                  <w:tcMar>
                    <w:top w:w="374" w:type="dxa"/>
                    <w:bottom w:w="115" w:type="dxa"/>
                  </w:tcMar>
                </w:tcPr>
                <w:p w:rsidR="002C77B9" w:rsidRDefault="00EF4628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6E7ECB6C488643E2A8E5AB104ADCBE1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val="es-GT" w:eastAsia="es-GT"/>
                    </w:rPr>
                    <mc:AlternateContent>
                      <mc:Choice Requires="wps">
                        <w:drawing>
                          <wp:inline distT="0" distB="0" distL="0" distR="0" wp14:anchorId="42BCE7A0" wp14:editId="640EB0BA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AE8CA86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423ED4" w:rsidP="00423ED4">
                  <w:r>
                    <w:t>Mis objetivos son poder triunfar como todo un ingeniero</w:t>
                  </w:r>
                </w:p>
              </w:tc>
            </w:tr>
            <w:tr w:rsidR="00463463" w:rsidRPr="005152F2" w:rsidTr="00423ED4">
              <w:tc>
                <w:tcPr>
                  <w:tcW w:w="2844" w:type="dxa"/>
                  <w:tcMar>
                    <w:top w:w="374" w:type="dxa"/>
                    <w:bottom w:w="115" w:type="dxa"/>
                  </w:tcMar>
                </w:tcPr>
                <w:p w:rsidR="005A7E57" w:rsidRDefault="00EF4628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FEBEA9F144134248AEEEF470A2E530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val="es-GT" w:eastAsia="es-GT"/>
                    </w:rPr>
                    <mc:AlternateContent>
                      <mc:Choice Requires="wps">
                        <w:drawing>
                          <wp:inline distT="0" distB="0" distL="0" distR="0" wp14:anchorId="011731F8" wp14:editId="71E4BA4D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6B394C1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423ED4" w:rsidP="00423ED4">
                  <w:pPr>
                    <w:jc w:val="both"/>
                  </w:pPr>
                  <w:r>
                    <w:t>Mis aptitudes o como se dice bien habilidades para hacer una tarea o  trabajo lo hago con todas las ganas e inteligencia posible.</w:t>
                  </w:r>
                </w:p>
              </w:tc>
            </w:tr>
          </w:tbl>
          <w:p w:rsidR="00B93310" w:rsidRPr="005152F2" w:rsidRDefault="00085C4D" w:rsidP="003856C9">
            <w:r w:rsidRPr="00085C4D">
              <w:rPr>
                <w:noProof/>
                <w:lang w:val="es-GT" w:eastAsia="es-GT"/>
              </w:rPr>
              <w:drawing>
                <wp:inline distT="0" distB="0" distL="0" distR="0" wp14:anchorId="54A40CBE" wp14:editId="3489BBD4">
                  <wp:extent cx="1831476" cy="1756924"/>
                  <wp:effectExtent l="0" t="0" r="0" b="0"/>
                  <wp:docPr id="4" name="Imagen 4" descr="C:\Users\estudiante\Pictures\v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studiante\Pictures\v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923" cy="1769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4439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310"/>
            </w:tblGrid>
            <w:tr w:rsidR="008F6337" w:rsidTr="00085C4D">
              <w:trPr>
                <w:trHeight w:val="4104"/>
              </w:trPr>
              <w:tc>
                <w:tcPr>
                  <w:tcW w:w="531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EF4628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F62A598064094FFCBBC2D0C8CC4528E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8F6337" w:rsidRPr="0043426C" w:rsidRDefault="00423ED4" w:rsidP="002B3890">
                  <w:pPr>
                    <w:pStyle w:val="Ttulo4"/>
                  </w:pPr>
                  <w:r>
                    <w:t>mecanico/honda</w:t>
                  </w:r>
                </w:p>
                <w:p w:rsidR="008F6337" w:rsidRPr="005152F2" w:rsidRDefault="00423ED4" w:rsidP="008F6337">
                  <w:pPr>
                    <w:pStyle w:val="Ttulo5"/>
                  </w:pPr>
                  <w:r>
                    <w:t>19/02/2015</w:t>
                  </w:r>
                  <w:r w:rsidR="00085C4D">
                    <w:t xml:space="preserve"> a 20/10/2017</w:t>
                  </w:r>
                </w:p>
                <w:p w:rsidR="008F6337" w:rsidRDefault="00423ED4" w:rsidP="008F6337">
                  <w:r>
                    <w:t>Mi responsabilidad en esa empresa era mantener limpia mi área de trabajo</w:t>
                  </w:r>
                  <w:r w:rsidR="00085C4D">
                    <w:t xml:space="preserve"> y por lo consecuente mantener las herramientas ordenadas.</w:t>
                  </w:r>
                </w:p>
                <w:p w:rsidR="007B2F5C" w:rsidRPr="0043426C" w:rsidRDefault="00085C4D" w:rsidP="0043426C">
                  <w:pPr>
                    <w:pStyle w:val="Ttulo4"/>
                  </w:pPr>
                  <w:r>
                    <w:t>gerente ventas /suzuki</w:t>
                  </w:r>
                </w:p>
                <w:p w:rsidR="007B2F5C" w:rsidRPr="005152F2" w:rsidRDefault="00085C4D" w:rsidP="007B2F5C">
                  <w:pPr>
                    <w:pStyle w:val="Ttulo5"/>
                  </w:pPr>
                  <w:r>
                    <w:t>25/11/2017  a  25/12/2018</w:t>
                  </w:r>
                </w:p>
                <w:p w:rsidR="008F6337" w:rsidRDefault="00085C4D" w:rsidP="00085C4D">
                  <w:pPr>
                    <w:jc w:val="both"/>
                  </w:pPr>
                  <w:r>
                    <w:t xml:space="preserve"> Mi trabajo en esta empresa era vender las motocicletas más modernas y de no muchos años atrás en la empresa. </w:t>
                  </w:r>
                </w:p>
              </w:tc>
            </w:tr>
            <w:tr w:rsidR="008F6337" w:rsidTr="00085C4D">
              <w:trPr>
                <w:trHeight w:val="3672"/>
              </w:trPr>
              <w:tc>
                <w:tcPr>
                  <w:tcW w:w="531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EF4628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F432A5C00C9C45819DFA2C5CB6F598E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7B2F5C" w:rsidRPr="0043426C" w:rsidRDefault="00085C4D" w:rsidP="002B3890">
                  <w:pPr>
                    <w:pStyle w:val="Ttulo4"/>
                  </w:pPr>
                  <w:r>
                    <w:t>bachiller   21/11/2014</w:t>
                  </w:r>
                </w:p>
                <w:p w:rsidR="007B2F5C" w:rsidRPr="005152F2" w:rsidRDefault="00085C4D" w:rsidP="007B2F5C">
                  <w:pPr>
                    <w:pStyle w:val="Ttulo5"/>
                  </w:pPr>
                  <w:r>
                    <w:t xml:space="preserve">Liceo </w:t>
                  </w:r>
                  <w:proofErr w:type="spellStart"/>
                  <w:r>
                    <w:t>Compu-market</w:t>
                  </w:r>
                  <w:proofErr w:type="spellEnd"/>
                </w:p>
                <w:p w:rsidR="008F6337" w:rsidRDefault="00085C4D" w:rsidP="00085C4D">
                  <w:r>
                    <w:t xml:space="preserve">Los resúmenes de mis calificaciones fueron con promedios de 75 a 90 </w:t>
                  </w:r>
                  <w:proofErr w:type="gramStart"/>
                  <w:r>
                    <w:t>máximo</w:t>
                  </w:r>
                  <w:proofErr w:type="gramEnd"/>
                  <w:r>
                    <w:t xml:space="preserve"> en mis notas finales.</w:t>
                  </w:r>
                </w:p>
              </w:tc>
            </w:tr>
            <w:tr w:rsidR="008F6337" w:rsidTr="00085C4D">
              <w:tc>
                <w:tcPr>
                  <w:tcW w:w="5310" w:type="dxa"/>
                </w:tcPr>
                <w:p w:rsidR="008F6337" w:rsidRPr="005152F2" w:rsidRDefault="00EF4628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FDDD68D5C91A48A4BD71090E04B1DA0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sdt>
                  <w:sdtPr>
                    <w:alias w:val="Escriba la experiencia de voluntariado o liderazgo:"/>
                    <w:tag w:val="Escriba la experiencia de voluntariado o liderazgo:"/>
                    <w:id w:val="1952504710"/>
                    <w:placeholder>
                      <w:docPart w:val="7AE760AC607C4BEBAD6C929BCC2CD92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bidi="es-ES"/>
                        </w:rPr>
                        <w:t>¿Ha administrado un equipo de un club, liderado un proyecto para su organización benéfica favorita o ha editado el periódico de su centro educativo? Prosiga y describa las experiencias que ilustran sus habilidades de liderazgo.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Sinespaciado"/>
      </w:pPr>
    </w:p>
    <w:sectPr w:rsidR="00E941EF" w:rsidSect="00085C4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pgBorders w:offsetFrom="page">
        <w:top w:val="stars" w:sz="9" w:space="24" w:color="auto"/>
        <w:left w:val="stars" w:sz="9" w:space="24" w:color="auto"/>
        <w:bottom w:val="stars" w:sz="9" w:space="24" w:color="auto"/>
        <w:right w:val="stars" w:sz="9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628" w:rsidRDefault="00EF4628" w:rsidP="003856C9">
      <w:pPr>
        <w:spacing w:after="0" w:line="240" w:lineRule="auto"/>
      </w:pPr>
      <w:r>
        <w:separator/>
      </w:r>
    </w:p>
  </w:endnote>
  <w:endnote w:type="continuationSeparator" w:id="0">
    <w:p w:rsidR="00EF4628" w:rsidRDefault="00EF462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edepgina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245CED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085C4D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Piedepgina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1CACE9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628" w:rsidRDefault="00EF4628" w:rsidP="003856C9">
      <w:pPr>
        <w:spacing w:after="0" w:line="240" w:lineRule="auto"/>
      </w:pPr>
      <w:r>
        <w:separator/>
      </w:r>
    </w:p>
  </w:footnote>
  <w:footnote w:type="continuationSeparator" w:id="0">
    <w:p w:rsidR="00EF4628" w:rsidRDefault="00EF462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Encabezado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07E8CA8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Encabezado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CC8655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D4"/>
    <w:rsid w:val="00052BE1"/>
    <w:rsid w:val="0007412A"/>
    <w:rsid w:val="00085C4D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23ED4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C46BB"/>
    <w:rsid w:val="008C7CA2"/>
    <w:rsid w:val="008F6337"/>
    <w:rsid w:val="009B7B90"/>
    <w:rsid w:val="00A42F91"/>
    <w:rsid w:val="00AF1258"/>
    <w:rsid w:val="00B01E52"/>
    <w:rsid w:val="00B550FC"/>
    <w:rsid w:val="00B85871"/>
    <w:rsid w:val="00B93310"/>
    <w:rsid w:val="00BA3B8A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24F67"/>
    <w:rsid w:val="00E34D58"/>
    <w:rsid w:val="00E941EF"/>
    <w:rsid w:val="00EB1C1B"/>
    <w:rsid w:val="00EF4628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DB8584-5BD7-4D5C-B0F0-5C0EE05D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6009D55DD545F2A45BAEFF069D5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69C81-21DC-4BA5-9383-A0AC4E1D46A8}"/>
      </w:docPartPr>
      <w:docPartBody>
        <w:p w:rsidR="00000000" w:rsidRDefault="00956930">
          <w:pPr>
            <w:pStyle w:val="4B6009D55DD545F2A45BAEFF069D5BDD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6E7ECB6C488643E2A8E5AB104ADCB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159D5-E874-48D6-BDBA-7D7D5C5DA919}"/>
      </w:docPartPr>
      <w:docPartBody>
        <w:p w:rsidR="00000000" w:rsidRDefault="00956930">
          <w:pPr>
            <w:pStyle w:val="6E7ECB6C488643E2A8E5AB104ADCBE19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FEBEA9F144134248AEEEF470A2E53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D76D8-3438-42F4-899C-151061A7DD23}"/>
      </w:docPartPr>
      <w:docPartBody>
        <w:p w:rsidR="00000000" w:rsidRDefault="00956930">
          <w:pPr>
            <w:pStyle w:val="FEBEA9F144134248AEEEF470A2E530FD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F62A598064094FFCBBC2D0C8CC452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BE264-DC01-4171-8C00-DAA193823C4E}"/>
      </w:docPartPr>
      <w:docPartBody>
        <w:p w:rsidR="00000000" w:rsidRDefault="00956930">
          <w:pPr>
            <w:pStyle w:val="F62A598064094FFCBBC2D0C8CC4528E4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F432A5C00C9C45819DFA2C5CB6F59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DD302-F640-4691-B96D-75D21A5F991E}"/>
      </w:docPartPr>
      <w:docPartBody>
        <w:p w:rsidR="00000000" w:rsidRDefault="00956930">
          <w:pPr>
            <w:pStyle w:val="F432A5C00C9C45819DFA2C5CB6F598EC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FDDD68D5C91A48A4BD71090E04B1D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2CA6E-D971-410B-A395-446C6C8C4BBC}"/>
      </w:docPartPr>
      <w:docPartBody>
        <w:p w:rsidR="00000000" w:rsidRDefault="00956930">
          <w:pPr>
            <w:pStyle w:val="FDDD68D5C91A48A4BD71090E04B1DA0D"/>
          </w:pPr>
          <w:r w:rsidRPr="005152F2">
            <w:rPr>
              <w:lang w:bidi="es-ES"/>
            </w:rPr>
            <w:t>Experiencia de voluntariado o liderazgo</w:t>
          </w:r>
        </w:p>
      </w:docPartBody>
    </w:docPart>
    <w:docPart>
      <w:docPartPr>
        <w:name w:val="7AE760AC607C4BEBAD6C929BCC2CD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C9A2-60CE-4706-AF69-2C8344906263}"/>
      </w:docPartPr>
      <w:docPartBody>
        <w:p w:rsidR="00000000" w:rsidRDefault="00956930">
          <w:pPr>
            <w:pStyle w:val="7AE760AC607C4BEBAD6C929BCC2CD922"/>
          </w:pPr>
          <w:r w:rsidRPr="007B2F5C">
            <w:rPr>
              <w:lang w:bidi="es-ES"/>
            </w:rPr>
            <w:t>¿Ha admin</w:t>
          </w:r>
          <w:r w:rsidRPr="007B2F5C">
            <w:rPr>
              <w:lang w:bidi="es-ES"/>
            </w:rPr>
            <w:t>istrado un equipo de un club, liderado un proyecto para su organización benéfica favorita o ha editado el periódico de su centro educativo? Prosiga y describa las experiencias que ilustran sus habilidades de liderazgo.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30"/>
    <w:rsid w:val="0095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6009D55DD545F2A45BAEFF069D5BDD">
    <w:name w:val="4B6009D55DD545F2A45BAEFF069D5BDD"/>
  </w:style>
  <w:style w:type="paragraph" w:customStyle="1" w:styleId="0E24842B4A2342358C0479F1C188D0F0">
    <w:name w:val="0E24842B4A2342358C0479F1C188D0F0"/>
  </w:style>
  <w:style w:type="paragraph" w:customStyle="1" w:styleId="3682EA8B43D943D19B5A6061336A7F63">
    <w:name w:val="3682EA8B43D943D19B5A6061336A7F63"/>
  </w:style>
  <w:style w:type="paragraph" w:customStyle="1" w:styleId="8DED3CF129174EC1B198105107CFA349">
    <w:name w:val="8DED3CF129174EC1B198105107CFA349"/>
  </w:style>
  <w:style w:type="paragraph" w:customStyle="1" w:styleId="7836683DCD8E491A9C5DD1CF39EE9CB6">
    <w:name w:val="7836683DCD8E491A9C5DD1CF39EE9CB6"/>
  </w:style>
  <w:style w:type="paragraph" w:customStyle="1" w:styleId="6E7ECB6C488643E2A8E5AB104ADCBE19">
    <w:name w:val="6E7ECB6C488643E2A8E5AB104ADCBE19"/>
  </w:style>
  <w:style w:type="paragraph" w:customStyle="1" w:styleId="AA5DB659CEBB4589AD92E3FFFA54AB96">
    <w:name w:val="AA5DB659CEBB4589AD92E3FFFA54AB96"/>
  </w:style>
  <w:style w:type="paragraph" w:customStyle="1" w:styleId="FEBEA9F144134248AEEEF470A2E530FD">
    <w:name w:val="FEBEA9F144134248AEEEF470A2E530FD"/>
  </w:style>
  <w:style w:type="paragraph" w:customStyle="1" w:styleId="BE4B74A1C14748D3B37E0BED49605880">
    <w:name w:val="BE4B74A1C14748D3B37E0BED49605880"/>
  </w:style>
  <w:style w:type="paragraph" w:customStyle="1" w:styleId="F62A598064094FFCBBC2D0C8CC4528E4">
    <w:name w:val="F62A598064094FFCBBC2D0C8CC4528E4"/>
  </w:style>
  <w:style w:type="paragraph" w:customStyle="1" w:styleId="B8CD1B1D52504C9E809B47145C6BC107">
    <w:name w:val="B8CD1B1D52504C9E809B47145C6BC107"/>
  </w:style>
  <w:style w:type="paragraph" w:customStyle="1" w:styleId="530E73DA7A4F4B4EADD50ACBB8DCF8CD">
    <w:name w:val="530E73DA7A4F4B4EADD50ACBB8DCF8CD"/>
  </w:style>
  <w:style w:type="paragraph" w:customStyle="1" w:styleId="DC8DE3F08BE94E6FB9078D9B1EEB5A06">
    <w:name w:val="DC8DE3F08BE94E6FB9078D9B1EEB5A06"/>
  </w:style>
  <w:style w:type="paragraph" w:customStyle="1" w:styleId="86B9B6FB2FEF44C98C56E377798A16C8">
    <w:name w:val="86B9B6FB2FEF44C98C56E377798A16C8"/>
  </w:style>
  <w:style w:type="paragraph" w:customStyle="1" w:styleId="7E615905370F4AEB9E73E1C76801E747">
    <w:name w:val="7E615905370F4AEB9E73E1C76801E747"/>
  </w:style>
  <w:style w:type="paragraph" w:customStyle="1" w:styleId="44636B25EC00438583DDA7B805229549">
    <w:name w:val="44636B25EC00438583DDA7B805229549"/>
  </w:style>
  <w:style w:type="paragraph" w:customStyle="1" w:styleId="F432A5C00C9C45819DFA2C5CB6F598EC">
    <w:name w:val="F432A5C00C9C45819DFA2C5CB6F598EC"/>
  </w:style>
  <w:style w:type="paragraph" w:customStyle="1" w:styleId="FCAF06B8BC62496CB185E18C8419058B">
    <w:name w:val="FCAF06B8BC62496CB185E18C8419058B"/>
  </w:style>
  <w:style w:type="paragraph" w:customStyle="1" w:styleId="658771DEEBC348C0B566715E365380B2">
    <w:name w:val="658771DEEBC348C0B566715E365380B2"/>
  </w:style>
  <w:style w:type="paragraph" w:customStyle="1" w:styleId="05C52804792746CB9C7D94A80778211D">
    <w:name w:val="05C52804792746CB9C7D94A80778211D"/>
  </w:style>
  <w:style w:type="paragraph" w:customStyle="1" w:styleId="FDDD68D5C91A48A4BD71090E04B1DA0D">
    <w:name w:val="FDDD68D5C91A48A4BD71090E04B1DA0D"/>
  </w:style>
  <w:style w:type="paragraph" w:customStyle="1" w:styleId="7AE760AC607C4BEBAD6C929BCC2CD922">
    <w:name w:val="7AE760AC607C4BEBAD6C929BCC2CD9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24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azurdia</dc:creator>
  <cp:keywords/>
  <dc:description/>
  <cp:lastModifiedBy>estudiante</cp:lastModifiedBy>
  <cp:revision>4</cp:revision>
  <dcterms:created xsi:type="dcterms:W3CDTF">2018-08-15T15:37:00Z</dcterms:created>
  <dcterms:modified xsi:type="dcterms:W3CDTF">2018-08-15T16:01:00Z</dcterms:modified>
</cp:coreProperties>
</file>